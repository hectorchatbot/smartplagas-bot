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 xml:space="preserve">04-10-2025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Residencial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Juan Riquelme 130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Loncoche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Hector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 xml:space="preserve">hectoraguiler@gmail.com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Control de Plagas - Desratización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80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$44.000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$44.000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