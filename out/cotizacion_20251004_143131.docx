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compañía y eslogan, dirección, números de teléfono y fax, y dirección de correo electrónico"/>
      </w:tblPr>
      <w:tblGrid>
        <w:gridCol w:w="5700"/>
        <w:gridCol w:w="3902"/>
      </w:tblGrid>
      <w:tr w:rsidR="00B20C68" w:rsidRPr="00E040E4" w14:paraId="024988DA" w14:textId="77777777" w:rsidTr="00B20C68">
        <w:trPr>
          <w:trHeight w:val="668"/>
        </w:trPr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63F674D8" w14:textId="77777777" w:rsidR="00B20C68" w:rsidRPr="00C32F7D" w:rsidRDefault="00B20C68" w:rsidP="00B20C68">
            <w:pPr>
              <w:pStyle w:val="Lema"/>
              <w:framePr w:wrap="around"/>
              <w:rPr>
                <w:sz w:val="20"/>
                <w:szCs w:val="22"/>
                <w:lang w:val="es-CL"/>
              </w:rPr>
            </w:pPr>
            <w:r w:rsidRPr="00C32F7D">
              <w:rPr>
                <w:b/>
                <w:bCs/>
                <w:sz w:val="20"/>
                <w:szCs w:val="22"/>
                <w:lang w:val="es-CL"/>
              </w:rPr>
              <w:t>Empresa:</w:t>
            </w:r>
            <w:r w:rsidRPr="00C32F7D">
              <w:rPr>
                <w:sz w:val="20"/>
                <w:szCs w:val="22"/>
                <w:lang w:val="es-CL"/>
              </w:rPr>
              <w:t xml:space="preserve"> SMART PLAGAS E.I.R.L</w:t>
            </w:r>
            <w:r w:rsidRPr="00C32F7D">
              <w:rPr>
                <w:sz w:val="20"/>
                <w:szCs w:val="22"/>
                <w:lang w:val="es-CL"/>
              </w:rPr>
              <w:br/>
            </w:r>
            <w:r w:rsidRPr="00C32F7D">
              <w:rPr>
                <w:b/>
                <w:bCs/>
                <w:sz w:val="20"/>
                <w:szCs w:val="22"/>
                <w:lang w:val="es-CL"/>
              </w:rPr>
              <w:t>RUT:</w:t>
            </w:r>
            <w:r w:rsidRPr="00C32F7D">
              <w:rPr>
                <w:sz w:val="20"/>
                <w:szCs w:val="22"/>
                <w:lang w:val="es-CL"/>
              </w:rPr>
              <w:t xml:space="preserve"> 77.231.743-3</w:t>
            </w:r>
          </w:p>
          <w:p w14:paraId="2CECB853" w14:textId="00ED63E1" w:rsidR="00B20C68" w:rsidRPr="00E040E4" w:rsidRDefault="00B20C68" w:rsidP="00B20C68">
            <w:pPr>
              <w:pStyle w:val="Lema"/>
              <w:framePr w:wrap="around"/>
              <w:rPr>
                <w:color w:val="731B1C" w:themeColor="text2" w:themeShade="80"/>
              </w:rPr>
            </w:pPr>
            <w:r w:rsidRPr="00C32F7D">
              <w:rPr>
                <w:b/>
                <w:bCs/>
                <w:sz w:val="20"/>
                <w:szCs w:val="22"/>
              </w:rPr>
              <w:t>Dirección:</w:t>
            </w:r>
            <w:r w:rsidRPr="00C32F7D">
              <w:rPr>
                <w:sz w:val="20"/>
                <w:szCs w:val="22"/>
              </w:rPr>
              <w:t xml:space="preserve"> Villarrica, Región de La Araucanía</w:t>
            </w:r>
            <w:r w:rsidRPr="00C32F7D">
              <w:rPr>
                <w:sz w:val="20"/>
                <w:szCs w:val="22"/>
              </w:rPr>
              <w:br/>
            </w:r>
            <w:r w:rsidRPr="00C32F7D">
              <w:rPr>
                <w:b/>
                <w:bCs/>
                <w:sz w:val="20"/>
                <w:szCs w:val="22"/>
              </w:rPr>
              <w:t>Contacto:</w:t>
            </w:r>
            <w:r w:rsidRPr="00C32F7D">
              <w:rPr>
                <w:sz w:val="20"/>
                <w:szCs w:val="22"/>
              </w:rPr>
              <w:t xml:space="preserve"> +56 9 5816 6055 | contacto@smartplagas.cl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809B8" w14:textId="6B2E803F" w:rsidR="00B20C68" w:rsidRPr="00E040E4" w:rsidRDefault="00B20C68" w:rsidP="00B20C68">
            <w:pPr>
              <w:pStyle w:val="Ttulo1"/>
            </w:pPr>
            <w:r>
              <w:t xml:space="preserve">COTIZACIÓN </w:t>
            </w:r>
          </w:p>
        </w:tc>
      </w:tr>
    </w:tbl>
    <w:tbl>
      <w:tblPr>
        <w:tblW w:w="5000" w:type="pct"/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compañía y eslogan, dirección, números de teléfono y fax, y dirección de correo electrónico"/>
      </w:tblPr>
      <w:tblGrid>
        <w:gridCol w:w="5732"/>
        <w:gridCol w:w="3870"/>
      </w:tblGrid>
      <w:tr w:rsidR="00B20C68" w:rsidRPr="009179A4" w14:paraId="76A5AC67" w14:textId="77777777" w:rsidTr="00372005">
        <w:trPr>
          <w:trHeight w:val="633"/>
        </w:trPr>
        <w:tc>
          <w:tcPr>
            <w:tcW w:w="5930" w:type="dxa"/>
            <w:tcMar>
              <w:top w:w="0" w:type="dxa"/>
            </w:tcMar>
          </w:tcPr>
          <w:p w14:paraId="1634C484" w14:textId="7E381C79" w:rsidR="00B20C68" w:rsidRPr="009179A4" w:rsidRDefault="00B20C68" w:rsidP="00B20C68">
            <w:pPr>
              <w:rPr>
                <w:sz w:val="22"/>
                <w:szCs w:val="22"/>
                <w:lang w:val="es-CL"/>
              </w:rPr>
            </w:pPr>
          </w:p>
        </w:tc>
        <w:tc>
          <w:tcPr>
            <w:tcW w:w="3996" w:type="dxa"/>
          </w:tcPr>
          <w:p w14:paraId="0163BFC4" w14:textId="77777777" w:rsidR="00B20C68" w:rsidRPr="009179A4" w:rsidRDefault="00000000" w:rsidP="00B20C68">
            <w:pPr>
              <w:pStyle w:val="Fechaynmer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N.º de factura:"/>
                <w:tag w:val="N.º de factura:"/>
                <w:id w:val="740293777"/>
                <w:placeholder>
                  <w:docPart w:val="CF96243D112B4BF3A82764BCE19D1B89"/>
                </w:placeholder>
                <w:temporary/>
                <w:showingPlcHdr/>
                <w15:appearance w15:val="hidden"/>
              </w:sdtPr>
              <w:sdtContent>
                <w:r w:rsidR="00B20C68" w:rsidRPr="009179A4">
                  <w:rPr>
                    <w:rStyle w:val="nfasis"/>
                    <w:sz w:val="22"/>
                    <w:szCs w:val="22"/>
                    <w:lang w:bidi="es-ES"/>
                  </w:rPr>
                  <w:t>FACTURA N.º</w:t>
                </w:r>
              </w:sdtContent>
            </w:sdt>
            <w:r w:rsidR="00B20C68" w:rsidRPr="009179A4">
              <w:rPr>
                <w:sz w:val="22"/>
                <w:szCs w:val="22"/>
                <w:lang w:bidi="es-ES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1723867234"/>
                <w:placeholder>
                  <w:docPart w:val="6C30BA433F124AE083783F299AB1DE16"/>
                </w:placeholder>
                <w:showingPlcHdr/>
                <w15:appearance w15:val="hidden"/>
              </w:sdtPr>
              <w:sdtContent>
                <w:r w:rsidR="00B20C68" w:rsidRPr="009179A4">
                  <w:rPr>
                    <w:sz w:val="22"/>
                    <w:szCs w:val="22"/>
                    <w:lang w:bidi="es-ES"/>
                  </w:rPr>
                  <w:t>111</w:t>
                </w:r>
              </w:sdtContent>
            </w:sdt>
          </w:p>
          <w:p w14:paraId="6AC08470" w14:textId="08C0DD57" w:rsidR="00B20C68" w:rsidRPr="009179A4" w:rsidRDefault="00B20C68" w:rsidP="00B20C68">
            <w:pPr>
              <w:pStyle w:val="Fechaynmero"/>
              <w:rPr>
                <w:sz w:val="22"/>
                <w:szCs w:val="22"/>
              </w:rPr>
            </w:pPr>
            <w:r w:rsidRPr="009179A4">
              <w:rPr>
                <w:sz w:val="22"/>
                <w:szCs w:val="22"/>
              </w:rPr>
              <w:t xml:space="preserve">04-10-2025</w:t>
            </w:r>
            <w:r w:rsidRPr="009179A4">
              <w:rPr>
                <w:sz w:val="22"/>
                <w:szCs w:val="22"/>
                <w:lang w:val="es-CL"/>
              </w:rPr>
              <w:t>:</w:t>
            </w:r>
          </w:p>
        </w:tc>
      </w:tr>
      <w:tr w:rsidR="00A83EA1" w:rsidRPr="009179A4" w14:paraId="1AC32B1C" w14:textId="77777777" w:rsidTr="00372005">
        <w:trPr>
          <w:trHeight w:val="1859"/>
        </w:trPr>
        <w:tc>
          <w:tcPr>
            <w:tcW w:w="5930" w:type="dxa"/>
          </w:tcPr>
          <w:p w14:paraId="4CD3F06A" w14:textId="77777777" w:rsidR="00A83EA1" w:rsidRPr="009179A4" w:rsidRDefault="00000000" w:rsidP="00356198">
            <w:pPr>
              <w:rPr>
                <w:rStyle w:val="nfasis"/>
                <w:sz w:val="22"/>
                <w:szCs w:val="22"/>
                <w:lang w:val="es-CL"/>
              </w:rPr>
            </w:pPr>
            <w:sdt>
              <w:sdtPr>
                <w:rPr>
                  <w:rStyle w:val="nfasis"/>
                  <w:sz w:val="22"/>
                  <w:szCs w:val="22"/>
                </w:rPr>
                <w:alias w:val="Para:"/>
                <w:tag w:val="Para:"/>
                <w:id w:val="-629860407"/>
                <w:placeholder>
                  <w:docPart w:val="0C659835DBCA4FD5AAE294E1B76A8E39"/>
                </w:placeholder>
                <w:temporary/>
                <w:showingPlcHdr/>
                <w15:appearance w15:val="hidden"/>
              </w:sdtPr>
              <w:sdtContent>
                <w:r w:rsidR="00A83EA1" w:rsidRPr="009179A4">
                  <w:rPr>
                    <w:rStyle w:val="nfasis"/>
                    <w:sz w:val="22"/>
                    <w:szCs w:val="22"/>
                    <w:lang w:bidi="es-ES"/>
                  </w:rPr>
                  <w:t>Para</w:t>
                </w:r>
                <w:r w:rsidR="00356198" w:rsidRPr="009179A4">
                  <w:rPr>
                    <w:rStyle w:val="nfasis"/>
                    <w:sz w:val="22"/>
                    <w:szCs w:val="22"/>
                    <w:lang w:bidi="es-ES"/>
                  </w:rPr>
                  <w:t>:</w:t>
                </w:r>
              </w:sdtContent>
            </w:sdt>
          </w:p>
          <w:p w14:paraId="04AED380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Residencial</w:t>
            </w:r>
          </w:p>
          <w:p w14:paraId="41F47844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2</w:t>
            </w:r>
          </w:p>
          <w:p w14:paraId="5AB6AD55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Isabel Riquelme 130</w:t>
            </w:r>
          </w:p>
          <w:p w14:paraId="2D246D8C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Hola</w:t>
            </w:r>
          </w:p>
          <w:p w14:paraId="0DC0280C" w14:textId="698B5B44" w:rsidR="00666563" w:rsidRPr="009179A4" w:rsidRDefault="00B20C68" w:rsidP="00B20C68">
            <w:pPr>
              <w:rPr>
                <w:sz w:val="22"/>
                <w:szCs w:val="22"/>
                <w:lang w:val="en-US"/>
              </w:rPr>
            </w:pPr>
            <w:r w:rsidRPr="009179A4">
              <w:rPr>
                <w:sz w:val="22"/>
                <w:szCs w:val="22"/>
                <w:lang w:val="en-US" w:bidi="es-ES"/>
              </w:rPr>
              <w:t xml:space="preserve">Villarrica</w:t>
            </w:r>
            <w:r w:rsidR="00356198" w:rsidRPr="009179A4">
              <w:rPr>
                <w:sz w:val="22"/>
                <w:szCs w:val="22"/>
                <w:lang w:val="en-US" w:bidi="es-ES"/>
              </w:rPr>
              <w:t xml:space="preserve"> </w:t>
            </w:r>
          </w:p>
        </w:tc>
        <w:tc>
          <w:tcPr>
            <w:tcW w:w="3996" w:type="dxa"/>
          </w:tcPr>
          <w:p w14:paraId="1FCD1C4B" w14:textId="37EF79E9" w:rsidR="00A83EA1" w:rsidRPr="009179A4" w:rsidRDefault="00A83EA1" w:rsidP="00356198">
            <w:pPr>
              <w:pStyle w:val="Fechaynmero"/>
              <w:rPr>
                <w:sz w:val="22"/>
                <w:szCs w:val="22"/>
              </w:rPr>
            </w:pPr>
          </w:p>
        </w:tc>
      </w:tr>
    </w:tbl>
    <w:p w14:paraId="4C599E0C" w14:textId="77777777" w:rsidR="008A3C48" w:rsidRDefault="008A3C48"/>
    <w:p w14:paraId="349C004C" w14:textId="77777777" w:rsidR="00A741E0" w:rsidRDefault="00A741E0"/>
    <w:p w14:paraId="57310887" w14:textId="77777777" w:rsidR="00A741E0" w:rsidRDefault="00A741E0"/>
    <w:p w14:paraId="001C3592" w14:textId="77777777" w:rsidR="00A741E0" w:rsidRPr="00E040E4" w:rsidRDefault="00A741E0"/>
    <w:p w14:paraId="6DCF3FC4" w14:textId="77777777" w:rsidR="009C5836" w:rsidRDefault="009C5836" w:rsidP="00897D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2127"/>
        <w:gridCol w:w="1800"/>
      </w:tblGrid>
      <w:tr w:rsidR="00A741E0" w:rsidRPr="00A741E0" w14:paraId="4D0FA859" w14:textId="77777777" w:rsidTr="00A741E0">
        <w:tc>
          <w:tcPr>
            <w:tcW w:w="5665" w:type="dxa"/>
            <w:shd w:val="clear" w:color="auto" w:fill="C00000"/>
          </w:tcPr>
          <w:p w14:paraId="4A468061" w14:textId="336DFA60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S</w:t>
            </w:r>
            <w:r w:rsidR="00A741E0" w:rsidRPr="00A741E0">
              <w:rPr>
                <w:b/>
                <w:bCs/>
                <w:color w:val="FFFFFF" w:themeColor="background1"/>
                <w:sz w:val="22"/>
                <w:szCs w:val="24"/>
              </w:rPr>
              <w:t>ervicio</w:t>
            </w:r>
          </w:p>
        </w:tc>
        <w:tc>
          <w:tcPr>
            <w:tcW w:w="2127" w:type="dxa"/>
            <w:shd w:val="clear" w:color="auto" w:fill="C00000"/>
          </w:tcPr>
          <w:p w14:paraId="0DB7EC26" w14:textId="5CB5930F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M2</w:t>
            </w:r>
          </w:p>
        </w:tc>
        <w:tc>
          <w:tcPr>
            <w:tcW w:w="1800" w:type="dxa"/>
            <w:shd w:val="clear" w:color="auto" w:fill="C00000"/>
          </w:tcPr>
          <w:p w14:paraId="63EB184A" w14:textId="2B5E6993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T</w:t>
            </w:r>
            <w:r w:rsidR="00A741E0" w:rsidRPr="00A741E0">
              <w:rPr>
                <w:b/>
                <w:bCs/>
                <w:color w:val="FFFFFF" w:themeColor="background1"/>
                <w:sz w:val="22"/>
                <w:szCs w:val="24"/>
              </w:rPr>
              <w:t>otal</w:t>
            </w:r>
          </w:p>
        </w:tc>
      </w:tr>
      <w:tr w:rsidR="00372005" w:rsidRPr="00A741E0" w14:paraId="017B47E4" w14:textId="77777777" w:rsidTr="00117C35">
        <w:tc>
          <w:tcPr>
            <w:tcW w:w="5665" w:type="dxa"/>
            <w:shd w:val="clear" w:color="auto" w:fill="EFC8BC" w:themeFill="accent1" w:themeFillTint="66"/>
          </w:tcPr>
          <w:p w14:paraId="6CBA3386" w14:textId="241CAFFD" w:rsidR="00372005" w:rsidRPr="00A741E0" w:rsidRDefault="00A741E0" w:rsidP="00897D19">
            <w:pPr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Desinsectación</w:t>
            </w:r>
          </w:p>
        </w:tc>
        <w:tc>
          <w:tcPr>
            <w:tcW w:w="2127" w:type="dxa"/>
            <w:shd w:val="clear" w:color="auto" w:fill="EFC8BC" w:themeFill="accent1" w:themeFillTint="66"/>
          </w:tcPr>
          <w:p w14:paraId="3E5789AD" w14:textId="592CAB1B" w:rsidR="00372005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150</w:t>
            </w:r>
          </w:p>
        </w:tc>
        <w:tc>
          <w:tcPr>
            <w:tcW w:w="1800" w:type="dxa"/>
            <w:shd w:val="clear" w:color="auto" w:fill="EFC8BC" w:themeFill="accent1" w:themeFillTint="66"/>
          </w:tcPr>
          <w:p w14:paraId="3F497E33" w14:textId="4C9CAE35" w:rsidR="00372005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$65.000</w:t>
            </w:r>
          </w:p>
        </w:tc>
      </w:tr>
      <w:tr w:rsidR="00372005" w:rsidRPr="00A741E0" w14:paraId="327B27DE" w14:textId="77777777" w:rsidTr="00A741E0">
        <w:tc>
          <w:tcPr>
            <w:tcW w:w="5665" w:type="dxa"/>
          </w:tcPr>
          <w:p w14:paraId="7181B5BD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14:paraId="1826118B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1800" w:type="dxa"/>
          </w:tcPr>
          <w:p w14:paraId="077BC682" w14:textId="77777777" w:rsidR="00372005" w:rsidRPr="00A741E0" w:rsidRDefault="00372005" w:rsidP="00A741E0">
            <w:pPr>
              <w:jc w:val="center"/>
              <w:rPr>
                <w:sz w:val="22"/>
                <w:szCs w:val="24"/>
              </w:rPr>
            </w:pPr>
          </w:p>
        </w:tc>
      </w:tr>
      <w:tr w:rsidR="00372005" w:rsidRPr="00A741E0" w14:paraId="0B8083B6" w14:textId="77777777" w:rsidTr="00117C35">
        <w:tc>
          <w:tcPr>
            <w:tcW w:w="5665" w:type="dxa"/>
            <w:shd w:val="clear" w:color="auto" w:fill="EFC8BC" w:themeFill="accent1" w:themeFillTint="66"/>
          </w:tcPr>
          <w:p w14:paraId="39B543CB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FC8BC" w:themeFill="accent1" w:themeFillTint="66"/>
          </w:tcPr>
          <w:p w14:paraId="79F69BE8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1800" w:type="dxa"/>
            <w:shd w:val="clear" w:color="auto" w:fill="EFC8BC" w:themeFill="accent1" w:themeFillTint="66"/>
          </w:tcPr>
          <w:p w14:paraId="04C81955" w14:textId="77777777" w:rsidR="00372005" w:rsidRPr="00A741E0" w:rsidRDefault="00372005" w:rsidP="00A741E0">
            <w:pPr>
              <w:jc w:val="center"/>
              <w:rPr>
                <w:sz w:val="22"/>
                <w:szCs w:val="24"/>
              </w:rPr>
            </w:pPr>
          </w:p>
        </w:tc>
      </w:tr>
      <w:tr w:rsidR="00A741E0" w:rsidRPr="00A741E0" w14:paraId="71B87E3A" w14:textId="77777777" w:rsidTr="00A741E0">
        <w:tc>
          <w:tcPr>
            <w:tcW w:w="5665" w:type="dxa"/>
          </w:tcPr>
          <w:p w14:paraId="33D44585" w14:textId="77777777" w:rsidR="00A741E0" w:rsidRPr="00A741E0" w:rsidRDefault="00A741E0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14:paraId="717BC2AD" w14:textId="4A90A1DC" w:rsidR="00A741E0" w:rsidRPr="00A741E0" w:rsidRDefault="00A741E0" w:rsidP="00A741E0">
            <w:pPr>
              <w:jc w:val="right"/>
              <w:rPr>
                <w:b/>
                <w:bCs/>
                <w:sz w:val="22"/>
                <w:szCs w:val="24"/>
              </w:rPr>
            </w:pPr>
            <w:r w:rsidRPr="00A741E0">
              <w:rPr>
                <w:b/>
                <w:bCs/>
                <w:sz w:val="22"/>
                <w:szCs w:val="24"/>
              </w:rPr>
              <w:t>TOTAL</w:t>
            </w:r>
          </w:p>
        </w:tc>
        <w:tc>
          <w:tcPr>
            <w:tcW w:w="1800" w:type="dxa"/>
          </w:tcPr>
          <w:p w14:paraId="33E84C00" w14:textId="714B5B70" w:rsidR="00A741E0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$65.000</w:t>
            </w:r>
          </w:p>
        </w:tc>
      </w:tr>
    </w:tbl>
    <w:p w14:paraId="56738A99" w14:textId="77777777" w:rsidR="00372005" w:rsidRDefault="00372005" w:rsidP="00897D19"/>
    <w:p w14:paraId="6A4B2563" w14:textId="77777777" w:rsidR="00372005" w:rsidRDefault="00372005" w:rsidP="00897D19"/>
    <w:p w14:paraId="3872CEDA" w14:textId="77777777" w:rsidR="00372005" w:rsidRDefault="00372005" w:rsidP="00897D19"/>
    <w:p w14:paraId="037AEF57" w14:textId="77777777" w:rsidR="00372005" w:rsidRDefault="00372005" w:rsidP="00897D19"/>
    <w:p w14:paraId="1578BB68" w14:textId="77777777" w:rsidR="00372005" w:rsidRDefault="00372005" w:rsidP="00897D19"/>
    <w:p w14:paraId="2AA846AB" w14:textId="77777777" w:rsidR="00372005" w:rsidRDefault="00372005" w:rsidP="00897D19"/>
    <w:p w14:paraId="1D42CFD7" w14:textId="77777777" w:rsidR="00372005" w:rsidRPr="00E040E4" w:rsidRDefault="00372005" w:rsidP="00897D19"/>
    <w:p w14:paraId="42FA9FCB" w14:textId="77777777" w:rsidR="00CB2E13" w:rsidRPr="00E040E4" w:rsidRDefault="00CB2E13" w:rsidP="00207555"/>
    <w:tbl>
      <w:tblPr>
        <w:tblW w:w="5000" w:type="pct"/>
        <w:tblLayout w:type="fixed"/>
        <w:tblLook w:val="0000" w:firstRow="0" w:lastRow="0" w:firstColumn="0" w:lastColumn="0" w:noHBand="0" w:noVBand="0"/>
        <w:tblDescription w:val="Escriba Nombre de la persona que ha elaborado la oferta, declaración, firma para aceptar y mensaje de agradecimiento en esta tabla."/>
      </w:tblPr>
      <w:tblGrid>
        <w:gridCol w:w="9602"/>
      </w:tblGrid>
      <w:tr w:rsidR="00CA1CFC" w:rsidRPr="00A741E0" w14:paraId="2F4CD583" w14:textId="77777777" w:rsidTr="00623656">
        <w:trPr>
          <w:trHeight w:val="1440"/>
        </w:trPr>
        <w:tc>
          <w:tcPr>
            <w:tcW w:w="9602" w:type="dxa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0CB2F3FF" w14:textId="7EB6E9ED" w:rsidR="00C32F7D" w:rsidRPr="00A741E0" w:rsidRDefault="00C32F7D" w:rsidP="00C32F7D">
            <w:pPr>
              <w:rPr>
                <w:b/>
                <w:color w:val="AC292A" w:themeColor="text2" w:themeShade="BF"/>
                <w:sz w:val="22"/>
                <w:szCs w:val="22"/>
                <w:lang w:bidi="es-ES"/>
              </w:rPr>
            </w:pPr>
            <w:r w:rsidRPr="00A741E0">
              <w:rPr>
                <w:b/>
                <w:color w:val="AC292A" w:themeColor="text2" w:themeShade="BF"/>
                <w:sz w:val="22"/>
                <w:szCs w:val="22"/>
                <w:lang w:bidi="es-ES"/>
              </w:rPr>
              <w:t>Forma de Pago:</w:t>
            </w:r>
          </w:p>
          <w:p w14:paraId="58050F34" w14:textId="77777777" w:rsidR="00C32F7D" w:rsidRPr="00A741E0" w:rsidRDefault="00C32F7D" w:rsidP="00C32F7D">
            <w:pPr>
              <w:rPr>
                <w:sz w:val="22"/>
                <w:szCs w:val="22"/>
              </w:rPr>
            </w:pPr>
          </w:p>
          <w:p w14:paraId="48473708" w14:textId="3F883A9F" w:rsidR="00C32F7D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Transferencia electrónica o tarjeta débito.</w:t>
            </w:r>
          </w:p>
          <w:p w14:paraId="6F170CFD" w14:textId="22D85509" w:rsidR="00C32F7D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Para facturación, el pago podrá realizarse hasta 15 días corridos tras la emisión de la factura.</w:t>
            </w:r>
          </w:p>
          <w:p w14:paraId="28E9E041" w14:textId="04623625" w:rsidR="00CA1CFC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Los datos bancarios serán entregados formalmente al momento de aceptación de la oferta.</w:t>
            </w:r>
          </w:p>
        </w:tc>
      </w:tr>
      <w:tr w:rsidR="003A1E70" w:rsidRPr="00A741E0" w14:paraId="0CE61A7C" w14:textId="77777777" w:rsidTr="00623656">
        <w:trPr>
          <w:trHeight w:val="470"/>
        </w:trPr>
        <w:tc>
          <w:tcPr>
            <w:tcW w:w="9602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4CF11D49" w14:textId="77777777" w:rsidR="00C32F7D" w:rsidRPr="00A741E0" w:rsidRDefault="00C32F7D" w:rsidP="00C32F7D">
            <w:pPr>
              <w:pStyle w:val="Gracias"/>
              <w:jc w:val="center"/>
              <w:rPr>
                <w:sz w:val="22"/>
                <w:szCs w:val="22"/>
              </w:rPr>
            </w:pPr>
          </w:p>
          <w:p w14:paraId="0BAFC85D" w14:textId="77777777" w:rsidR="00C32F7D" w:rsidRPr="00A741E0" w:rsidRDefault="00C32F7D" w:rsidP="00C32F7D">
            <w:pPr>
              <w:pStyle w:val="Gracias"/>
              <w:jc w:val="center"/>
              <w:rPr>
                <w:sz w:val="22"/>
                <w:szCs w:val="22"/>
              </w:rPr>
            </w:pPr>
          </w:p>
          <w:p w14:paraId="31A7C966" w14:textId="58FD6245" w:rsidR="003A1E70" w:rsidRPr="00A741E0" w:rsidRDefault="00000000" w:rsidP="00C32F7D">
            <w:pPr>
              <w:pStyle w:val="Gracias"/>
              <w:jc w:val="center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591587389"/>
                <w:placeholder>
                  <w:docPart w:val="3C6E8FC22AB44C6986C5EA7DF6C29D18"/>
                </w:placeholder>
                <w:showingPlcHdr/>
                <w15:appearance w15:val="hidden"/>
              </w:sdtPr>
              <w:sdtContent>
                <w:r w:rsidR="00DA16F4" w:rsidRPr="00A741E0">
                  <w:rPr>
                    <w:sz w:val="22"/>
                    <w:szCs w:val="22"/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7292C503" w14:textId="77777777" w:rsidR="00B764B8" w:rsidRPr="001E3C2E" w:rsidRDefault="00B764B8" w:rsidP="007A7F2F">
      <w:pPr>
        <w:pStyle w:val="Importe"/>
      </w:pPr>
    </w:p>
    <w:sectPr w:rsidR="00B764B8" w:rsidRPr="001E3C2E" w:rsidSect="00623656"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71EA2" w14:textId="77777777" w:rsidR="00A40609" w:rsidRDefault="00A40609">
      <w:r>
        <w:separator/>
      </w:r>
    </w:p>
  </w:endnote>
  <w:endnote w:type="continuationSeparator" w:id="0">
    <w:p w14:paraId="62EF574D" w14:textId="77777777" w:rsidR="00A40609" w:rsidRDefault="00A40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ABEAD" w14:textId="77777777" w:rsidR="00A40609" w:rsidRDefault="00A40609">
      <w:r>
        <w:separator/>
      </w:r>
    </w:p>
  </w:footnote>
  <w:footnote w:type="continuationSeparator" w:id="0">
    <w:p w14:paraId="6410C9EE" w14:textId="77777777" w:rsidR="00A40609" w:rsidRDefault="00A40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F0953EB"/>
    <w:multiLevelType w:val="hybridMultilevel"/>
    <w:tmpl w:val="6B88C414"/>
    <w:lvl w:ilvl="0" w:tplc="C1E4E3B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/>
        <w:bCs w:val="0"/>
        <w:i w:val="0"/>
        <w:iCs w:val="0"/>
        <w:color w:val="333333"/>
        <w:spacing w:val="0"/>
        <w:w w:val="97"/>
        <w:sz w:val="24"/>
        <w:szCs w:val="15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3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  <w:num w:numId="14" w16cid:durableId="18651693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68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0F75AA"/>
    <w:rsid w:val="00117C35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29B0"/>
    <w:rsid w:val="003465E2"/>
    <w:rsid w:val="003520FE"/>
    <w:rsid w:val="0035481F"/>
    <w:rsid w:val="00356198"/>
    <w:rsid w:val="00360D3D"/>
    <w:rsid w:val="00370561"/>
    <w:rsid w:val="00372005"/>
    <w:rsid w:val="00373CB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7269D"/>
    <w:rsid w:val="00473FA7"/>
    <w:rsid w:val="004742C9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72B9D"/>
    <w:rsid w:val="0058338F"/>
    <w:rsid w:val="00584C74"/>
    <w:rsid w:val="00584EBA"/>
    <w:rsid w:val="005A5CD4"/>
    <w:rsid w:val="005A6D66"/>
    <w:rsid w:val="005B7ABD"/>
    <w:rsid w:val="006171BA"/>
    <w:rsid w:val="00623656"/>
    <w:rsid w:val="00640AAC"/>
    <w:rsid w:val="00647F33"/>
    <w:rsid w:val="0065596D"/>
    <w:rsid w:val="00657D87"/>
    <w:rsid w:val="00666563"/>
    <w:rsid w:val="006971F9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128FA"/>
    <w:rsid w:val="009179A4"/>
    <w:rsid w:val="00923ED7"/>
    <w:rsid w:val="0093291A"/>
    <w:rsid w:val="0093568C"/>
    <w:rsid w:val="009463E1"/>
    <w:rsid w:val="009520ED"/>
    <w:rsid w:val="00961A6A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CB6"/>
    <w:rsid w:val="00A11DBF"/>
    <w:rsid w:val="00A1319C"/>
    <w:rsid w:val="00A40609"/>
    <w:rsid w:val="00A4752F"/>
    <w:rsid w:val="00A57FAF"/>
    <w:rsid w:val="00A62877"/>
    <w:rsid w:val="00A67B29"/>
    <w:rsid w:val="00A71F71"/>
    <w:rsid w:val="00A73DA8"/>
    <w:rsid w:val="00A741E0"/>
    <w:rsid w:val="00A74802"/>
    <w:rsid w:val="00A74C60"/>
    <w:rsid w:val="00A83EA1"/>
    <w:rsid w:val="00AB03C9"/>
    <w:rsid w:val="00B06781"/>
    <w:rsid w:val="00B20C68"/>
    <w:rsid w:val="00B509E3"/>
    <w:rsid w:val="00B530A0"/>
    <w:rsid w:val="00B61429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2F7D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1830"/>
    <w:rsid w:val="00D33CEA"/>
    <w:rsid w:val="00D36630"/>
    <w:rsid w:val="00D4146A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C1152"/>
    <w:rsid w:val="00DC6D21"/>
    <w:rsid w:val="00DC7933"/>
    <w:rsid w:val="00DE09CB"/>
    <w:rsid w:val="00DF4485"/>
    <w:rsid w:val="00DF7693"/>
    <w:rsid w:val="00DF7E13"/>
    <w:rsid w:val="00E040E4"/>
    <w:rsid w:val="00E12343"/>
    <w:rsid w:val="00E27198"/>
    <w:rsid w:val="00E31839"/>
    <w:rsid w:val="00E358C1"/>
    <w:rsid w:val="00E371FA"/>
    <w:rsid w:val="00E42426"/>
    <w:rsid w:val="00E573A1"/>
    <w:rsid w:val="00E6107D"/>
    <w:rsid w:val="00E74F50"/>
    <w:rsid w:val="00E814E1"/>
    <w:rsid w:val="00E92B02"/>
    <w:rsid w:val="00E9764B"/>
    <w:rsid w:val="00EF58B4"/>
    <w:rsid w:val="00F1292B"/>
    <w:rsid w:val="00F52042"/>
    <w:rsid w:val="00F56C6F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B564FB"/>
  <w15:docId w15:val="{DEDE7039-7146-46E6-8FF5-B1FB4158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Ttulo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Ttulo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356198"/>
    <w:pPr>
      <w:jc w:val="right"/>
    </w:pPr>
    <w:rPr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Eslogan">
    <w:name w:val="E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Importe">
    <w:name w:val="Importe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rados">
    <w:name w:val="Centrados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Etiquetas">
    <w:name w:val="Etiquetas"/>
    <w:basedOn w:val="Ttulo2"/>
    <w:autoRedefine/>
    <w:uiPriority w:val="3"/>
    <w:semiHidden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autoRedefine/>
    <w:uiPriority w:val="2"/>
    <w:semiHidden/>
    <w:qFormat/>
    <w:rsid w:val="007A7F2F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Carcterdetipopequeo">
    <w:name w:val="Carácter de tipo pequeño"/>
    <w:basedOn w:val="Fuentedeprrafopredeter"/>
    <w:link w:val="Tipopequeo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Piedepgina">
    <w:name w:val="footer"/>
    <w:basedOn w:val="Normal"/>
    <w:link w:val="Piedepgina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cstheme="minorBidi"/>
      <w:i/>
      <w:iCs/>
      <w:color w:val="B84B2B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AC292A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Mencin1noresuelta">
    <w:name w:val="Mención1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uiPriority w:val="99"/>
    <w:qFormat/>
    <w:rsid w:val="00356198"/>
    <w:rPr>
      <w:b/>
      <w:iCs/>
      <w:color w:val="auto"/>
    </w:rPr>
  </w:style>
  <w:style w:type="table" w:customStyle="1" w:styleId="Estilo1">
    <w:name w:val="Estilo 1"/>
    <w:basedOn w:val="Tabla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Estilo2">
    <w:name w:val="Estilo2"/>
    <w:basedOn w:val="Tablanormal"/>
    <w:uiPriority w:val="99"/>
    <w:rsid w:val="00E31839"/>
    <w:tblPr/>
  </w:style>
  <w:style w:type="table" w:customStyle="1" w:styleId="Estilo3">
    <w:name w:val="Estilo3"/>
    <w:basedOn w:val="Tabla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Lema">
    <w:name w:val="Lema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aconcuadrcula">
    <w:name w:val="Table Grid"/>
    <w:basedOn w:val="Tabla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4">
    <w:name w:val="Estilo4"/>
    <w:basedOn w:val="Tabla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Encabezadosdecolumnablancos">
    <w:name w:val="Encabezados de columna blancos"/>
    <w:basedOn w:val="Encabezadosdecolumna"/>
    <w:qFormat/>
    <w:rsid w:val="00CE5FDC"/>
    <w:rPr>
      <w:color w:val="FFFFFF" w:themeColor="background1"/>
    </w:rPr>
  </w:style>
  <w:style w:type="paragraph" w:styleId="Prrafodelista">
    <w:name w:val="List Paragraph"/>
    <w:basedOn w:val="Normal"/>
    <w:uiPriority w:val="34"/>
    <w:unhideWhenUsed/>
    <w:qFormat/>
    <w:rsid w:val="00C3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ecto\AppData\Roaming\Microsoft\Templates\Oferta%20de%20servicio%20simpl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659835DBCA4FD5AAE294E1B76A8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7B5E-5319-45FC-93FA-F16205EA367F}"/>
      </w:docPartPr>
      <w:docPartBody>
        <w:p w:rsidR="009649D4" w:rsidRDefault="00000000">
          <w:pPr>
            <w:pStyle w:val="0C659835DBCA4FD5AAE294E1B76A8E39"/>
          </w:pPr>
          <w:r w:rsidRPr="00E040E4">
            <w:rPr>
              <w:rStyle w:val="nfasis"/>
              <w:lang w:bidi="es-ES"/>
            </w:rPr>
            <w:t>Para:</w:t>
          </w:r>
        </w:p>
      </w:docPartBody>
    </w:docPart>
    <w:docPart>
      <w:docPartPr>
        <w:name w:val="3C6E8FC22AB44C6986C5EA7DF6C2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664E7-55DF-43D5-985F-67DCEB5BABC6}"/>
      </w:docPartPr>
      <w:docPartBody>
        <w:p w:rsidR="009649D4" w:rsidRDefault="00000000">
          <w:pPr>
            <w:pStyle w:val="3C6E8FC22AB44C6986C5EA7DF6C29D18"/>
          </w:pPr>
          <w:r w:rsidRPr="00E040E4">
            <w:rPr>
              <w:lang w:bidi="es-ES"/>
            </w:rPr>
            <w:t>¡Gracias por su confianza!</w:t>
          </w:r>
        </w:p>
      </w:docPartBody>
    </w:docPart>
    <w:docPart>
      <w:docPartPr>
        <w:name w:val="CF96243D112B4BF3A82764BCE19D1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94A1C-0B53-4414-B7E9-BB0B6B8B38B3}"/>
      </w:docPartPr>
      <w:docPartBody>
        <w:p w:rsidR="009649D4" w:rsidRDefault="0094574F" w:rsidP="0094574F">
          <w:pPr>
            <w:pStyle w:val="CF96243D112B4BF3A82764BCE19D1B89"/>
          </w:pPr>
          <w:r w:rsidRPr="00E040E4">
            <w:rPr>
              <w:rStyle w:val="nfasis"/>
              <w:lang w:bidi="es-ES"/>
            </w:rPr>
            <w:t>FACTURA N.º</w:t>
          </w:r>
        </w:p>
      </w:docPartBody>
    </w:docPart>
    <w:docPart>
      <w:docPartPr>
        <w:name w:val="6C30BA433F124AE083783F299AB1D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F719C-FD84-47E1-82BB-9407E7F3BA48}"/>
      </w:docPartPr>
      <w:docPartBody>
        <w:p w:rsidR="009649D4" w:rsidRDefault="0094574F" w:rsidP="0094574F">
          <w:pPr>
            <w:pStyle w:val="6C30BA433F124AE083783F299AB1DE16"/>
          </w:pPr>
          <w:r w:rsidRPr="00E040E4">
            <w:rPr>
              <w:lang w:bidi="es-ES"/>
            </w:rPr>
            <w:t>111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4F"/>
    <w:rsid w:val="00283E7D"/>
    <w:rsid w:val="003429B0"/>
    <w:rsid w:val="007B0B21"/>
    <w:rsid w:val="0094574F"/>
    <w:rsid w:val="009649D4"/>
    <w:rsid w:val="00E5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99"/>
    <w:qFormat/>
    <w:rsid w:val="0094574F"/>
    <w:rPr>
      <w:b/>
      <w:iCs/>
      <w:color w:val="auto"/>
    </w:rPr>
  </w:style>
  <w:style w:type="paragraph" w:customStyle="1" w:styleId="0C659835DBCA4FD5AAE294E1B76A8E39">
    <w:name w:val="0C659835DBCA4FD5AAE294E1B76A8E39"/>
  </w:style>
  <w:style w:type="paragraph" w:customStyle="1" w:styleId="3C6E8FC22AB44C6986C5EA7DF6C29D18">
    <w:name w:val="3C6E8FC22AB44C6986C5EA7DF6C29D18"/>
  </w:style>
  <w:style w:type="paragraph" w:customStyle="1" w:styleId="CF96243D112B4BF3A82764BCE19D1B89">
    <w:name w:val="CF96243D112B4BF3A82764BCE19D1B89"/>
    <w:rsid w:val="0094574F"/>
  </w:style>
  <w:style w:type="paragraph" w:customStyle="1" w:styleId="6C30BA433F124AE083783F299AB1DE16">
    <w:name w:val="6C30BA433F124AE083783F299AB1DE16"/>
    <w:rsid w:val="0094574F"/>
  </w:style>
  <w:style w:type="paragraph" w:customStyle="1" w:styleId="6A4A1C5583FD4F71B69DDF312AEEB0CD">
    <w:name w:val="6A4A1C5583FD4F71B69DDF312AEEB0CD"/>
    <w:rsid w:val="0094574F"/>
  </w:style>
  <w:style w:type="paragraph" w:customStyle="1" w:styleId="E02E1DAF935F46808E695483EF753293">
    <w:name w:val="E02E1DAF935F46808E695483EF753293"/>
    <w:rsid w:val="0094574F"/>
  </w:style>
  <w:style w:type="paragraph" w:customStyle="1" w:styleId="A15AB8C7298445F1ADF7F130B82DE0E7">
    <w:name w:val="A15AB8C7298445F1ADF7F130B82DE0E7"/>
    <w:rsid w:val="0094574F"/>
  </w:style>
  <w:style w:type="paragraph" w:customStyle="1" w:styleId="BC5A8EC919024CEDB8D16D5BEBEFA987">
    <w:name w:val="BC5A8EC919024CEDB8D16D5BEBEFA987"/>
    <w:rsid w:val="0094574F"/>
  </w:style>
  <w:style w:type="paragraph" w:customStyle="1" w:styleId="ACE3D898C9C248E2AA1E014B07FE6981">
    <w:name w:val="ACE3D898C9C248E2AA1E014B07FE6981"/>
    <w:rsid w:val="0094574F"/>
  </w:style>
  <w:style w:type="paragraph" w:customStyle="1" w:styleId="3E085F4AB864427B9393577867FDF74E">
    <w:name w:val="3E085F4AB864427B9393577867FDF74E"/>
    <w:rsid w:val="0094574F"/>
  </w:style>
  <w:style w:type="paragraph" w:customStyle="1" w:styleId="DDEF5F880BA94E7EB821D7A19997C656">
    <w:name w:val="DDEF5F880BA94E7EB821D7A19997C656"/>
    <w:rsid w:val="00945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Oferta de servicio simple.dotx</Template>
  <TotalTime>32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Hector Aguilera Araya</dc:creator>
  <cp:lastModifiedBy>Hector Aguilera Araya</cp:lastModifiedBy>
  <cp:revision>3</cp:revision>
  <dcterms:created xsi:type="dcterms:W3CDTF">2025-08-23T01:12:00Z</dcterms:created>
  <dcterms:modified xsi:type="dcterms:W3CDTF">2025-08-23T02:50:00Z</dcterms:modified>
  <dc:description/>
  <dc:identifier/>
  <dc:language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